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44FD1B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37AEE820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4C0BDC15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7E06DDE7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687BE3AC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73DA27F4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33BC01E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7645F7C4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753F153C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01E8288" w14:textId="77777777" w:rsidR="003E0A21" w:rsidRDefault="003E0A21" w:rsidP="003E0A21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7D8245E3" w14:textId="19FD697F" w:rsidR="003E0A21" w:rsidRPr="00185889" w:rsidRDefault="003E0A21" w:rsidP="001C2305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По лабораторной работе</w:t>
      </w:r>
      <w:r w:rsidR="00CF42E6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№</w:t>
      </w:r>
      <w:r w:rsidR="009E67F8">
        <w:rPr>
          <w:rFonts w:ascii="Times New Roman" w:hAnsi="Times New Roman"/>
          <w:b/>
          <w:sz w:val="28"/>
          <w:szCs w:val="28"/>
          <w:shd w:val="clear" w:color="auto" w:fill="FFFFFF"/>
        </w:rPr>
        <w:t>6</w:t>
      </w:r>
    </w:p>
    <w:p w14:paraId="09C0154C" w14:textId="77777777" w:rsidR="003E0A21" w:rsidRDefault="003E0A21" w:rsidP="003E0A21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28FDB397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27DF7D6D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43DB82B5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573237DD" w14:textId="77777777" w:rsidR="003E0A21" w:rsidRPr="00B13B45" w:rsidRDefault="003E0A21" w:rsidP="0079023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Студент</w:t>
      </w:r>
      <w:r w:rsidR="001C2305">
        <w:rPr>
          <w:rFonts w:ascii="Times New Roman" w:hAnsi="Times New Roman"/>
          <w:sz w:val="28"/>
          <w:szCs w:val="28"/>
          <w:shd w:val="clear" w:color="auto" w:fill="FFFFFF"/>
        </w:rPr>
        <w:t>ка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: </w:t>
      </w:r>
      <w:r w:rsidR="001C2305">
        <w:rPr>
          <w:rFonts w:ascii="Times New Roman" w:hAnsi="Times New Roman"/>
          <w:sz w:val="28"/>
          <w:szCs w:val="28"/>
          <w:shd w:val="clear" w:color="auto" w:fill="FFFFFF"/>
        </w:rPr>
        <w:t>Язева Александра Андреевна</w:t>
      </w:r>
    </w:p>
    <w:p w14:paraId="3C95F885" w14:textId="77777777" w:rsidR="003E0A21" w:rsidRDefault="003E0A21" w:rsidP="0079023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Дисциплина/Профессиональный модуль: </w:t>
      </w:r>
      <w:r w:rsidR="001C2305">
        <w:rPr>
          <w:rFonts w:ascii="Times New Roman" w:hAnsi="Times New Roman"/>
          <w:sz w:val="28"/>
          <w:szCs w:val="28"/>
          <w:shd w:val="clear" w:color="auto" w:fill="FFFFFF"/>
        </w:rPr>
        <w:t>Компьютерные сети</w:t>
      </w:r>
    </w:p>
    <w:p w14:paraId="606BDAFC" w14:textId="77777777" w:rsidR="0079023C" w:rsidRDefault="0079023C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24BCD921" w14:textId="77777777" w:rsidR="0079023C" w:rsidRDefault="0079023C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</w:t>
      </w:r>
      <w:r w:rsidR="001C2305">
        <w:rPr>
          <w:rFonts w:ascii="Times New Roman" w:hAnsi="Times New Roman"/>
          <w:sz w:val="28"/>
          <w:szCs w:val="28"/>
          <w:shd w:val="clear" w:color="auto" w:fill="FFFFFF"/>
        </w:rPr>
        <w:t>а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сту</w:t>
      </w:r>
      <w:r w:rsidR="001C2305">
        <w:rPr>
          <w:rFonts w:ascii="Times New Roman" w:hAnsi="Times New Roman"/>
          <w:sz w:val="28"/>
          <w:szCs w:val="28"/>
          <w:shd w:val="clear" w:color="auto" w:fill="FFFFFF"/>
        </w:rPr>
        <w:t>дентка</w:t>
      </w:r>
    </w:p>
    <w:p w14:paraId="7BE289D2" w14:textId="77777777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Группы: </w:t>
      </w:r>
      <w:r w:rsidR="001C2305">
        <w:rPr>
          <w:rFonts w:ascii="Times New Roman" w:hAnsi="Times New Roman"/>
          <w:sz w:val="28"/>
          <w:szCs w:val="28"/>
          <w:shd w:val="clear" w:color="auto" w:fill="FFFFFF"/>
        </w:rPr>
        <w:t>2исип-221</w:t>
      </w:r>
    </w:p>
    <w:p w14:paraId="3CCE3E64" w14:textId="77777777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14:paraId="4F3C5AF8" w14:textId="77777777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14:paraId="597AB15C" w14:textId="77777777" w:rsidR="003E0A21" w:rsidRDefault="003E0A21" w:rsidP="0079023C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Оценка за работу :_______</w:t>
      </w:r>
    </w:p>
    <w:p w14:paraId="52F30B62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1089D32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28364E6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15C2AE50" w14:textId="77777777" w:rsidR="003E0A21" w:rsidRDefault="003E0A21" w:rsidP="003E0A21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68A5F5F9" w14:textId="77777777" w:rsidR="003E0A21" w:rsidRDefault="003E0A21" w:rsidP="003E0A21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41DA332A" w14:textId="77777777" w:rsidR="003E0A21" w:rsidRDefault="001C2305" w:rsidP="003E0A21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</w:t>
      </w:r>
      <w:r w:rsidR="003E0A21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г.</w:t>
      </w:r>
    </w:p>
    <w:p w14:paraId="6AE9A6B3" w14:textId="77777777" w:rsidR="001C2305" w:rsidRDefault="001C2305" w:rsidP="003E0A21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</w:p>
    <w:p w14:paraId="20AD1611" w14:textId="77777777" w:rsidR="001C2305" w:rsidRDefault="001C2305" w:rsidP="003E0A21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</w:p>
    <w:p w14:paraId="2B345987" w14:textId="44920B81" w:rsidR="00723C22" w:rsidRDefault="003E0A21" w:rsidP="00723C22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 xml:space="preserve">Лабораторная </w:t>
      </w:r>
      <w:r w:rsidR="001C230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работа №</w:t>
      </w:r>
      <w:r w:rsidR="009E67F8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6</w:t>
      </w:r>
    </w:p>
    <w:p w14:paraId="259B6005" w14:textId="024F0A1A" w:rsidR="00D4764F" w:rsidRDefault="00C84036" w:rsidP="00F76DD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2D4342DD" wp14:editId="117686EC">
            <wp:extent cx="5940425" cy="3756660"/>
            <wp:effectExtent l="0" t="0" r="3175" b="254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ACE3" w14:textId="481BB17C" w:rsidR="00C84036" w:rsidRPr="00F77153" w:rsidRDefault="00C84036" w:rsidP="00C84036">
      <w:pPr>
        <w:jc w:val="center"/>
      </w:pPr>
      <w:r>
        <w:t xml:space="preserve">Рис. 1 </w:t>
      </w:r>
      <w:r>
        <w:t xml:space="preserve">Создание нового </w:t>
      </w:r>
      <w:proofErr w:type="spellStart"/>
      <w:r>
        <w:t>репозитория</w:t>
      </w:r>
      <w:proofErr w:type="spellEnd"/>
    </w:p>
    <w:p w14:paraId="4D595FF2" w14:textId="339C392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0B495AF2" wp14:editId="45CBC2FF">
            <wp:extent cx="5940425" cy="4185285"/>
            <wp:effectExtent l="0" t="0" r="3175" b="571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314B" w14:textId="4C53633D" w:rsidR="00C84036" w:rsidRDefault="00C84036" w:rsidP="00C84036">
      <w:pPr>
        <w:jc w:val="center"/>
      </w:pPr>
      <w:r>
        <w:t xml:space="preserve">Рис. 2 Меню создания </w:t>
      </w:r>
      <w:proofErr w:type="spellStart"/>
      <w:r>
        <w:t>коммита</w:t>
      </w:r>
      <w:proofErr w:type="spellEnd"/>
    </w:p>
    <w:p w14:paraId="3EEE3E6A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0495CA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1DF7B05" w14:textId="2F8B0BFA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04574F70" wp14:editId="731724CB">
            <wp:extent cx="4495800" cy="4137769"/>
            <wp:effectExtent l="0" t="0" r="0" b="254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2118" cy="414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07BE" w14:textId="59EB6B0B" w:rsidR="00C84036" w:rsidRPr="00C84036" w:rsidRDefault="00C84036" w:rsidP="00C84036">
      <w:pPr>
        <w:jc w:val="center"/>
      </w:pPr>
      <w:r>
        <w:t xml:space="preserve">Рис. </w:t>
      </w:r>
      <w:r>
        <w:t>3</w:t>
      </w:r>
      <w:r>
        <w:t xml:space="preserve"> </w:t>
      </w:r>
      <w:r w:rsidRPr="00630445">
        <w:t xml:space="preserve">Клонирование </w:t>
      </w:r>
      <w:proofErr w:type="spellStart"/>
      <w:r w:rsidRPr="00630445">
        <w:t>репозитория</w:t>
      </w:r>
      <w:proofErr w:type="spellEnd"/>
      <w:r>
        <w:t>, настройки</w:t>
      </w:r>
    </w:p>
    <w:p w14:paraId="047C2CC6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ACE5723" w14:textId="0D0B07F4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7B3CC78C" wp14:editId="5C83F25C">
            <wp:extent cx="5025390" cy="3450893"/>
            <wp:effectExtent l="0" t="0" r="3810" b="381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8878" cy="345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022C" w14:textId="45698BE2" w:rsidR="00C84036" w:rsidRDefault="00C84036" w:rsidP="00C84036">
      <w:pPr>
        <w:jc w:val="center"/>
      </w:pPr>
      <w:r>
        <w:t>Ри</w:t>
      </w:r>
      <w:r>
        <w:t>с. 4 Создание ветки, настройки</w:t>
      </w:r>
    </w:p>
    <w:p w14:paraId="7419A66D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431B11E" w14:textId="27488E53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2588D49B" wp14:editId="36727EFB">
            <wp:extent cx="5940425" cy="3609975"/>
            <wp:effectExtent l="0" t="0" r="3175" b="0"/>
            <wp:docPr id="1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D2A8" w14:textId="4786B685" w:rsidR="00C84036" w:rsidRPr="00C84036" w:rsidRDefault="00C84036" w:rsidP="00C84036">
      <w:pPr>
        <w:jc w:val="center"/>
      </w:pPr>
      <w:r>
        <w:t>Рис. 5</w:t>
      </w:r>
      <w:r>
        <w:t xml:space="preserve"> Объединение</w:t>
      </w:r>
      <w:r>
        <w:t xml:space="preserve"> веток, настройка</w:t>
      </w:r>
    </w:p>
    <w:p w14:paraId="617E215F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DB1B70" w14:textId="5B581BB0" w:rsidR="00C84036" w:rsidRPr="00D4764F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GoBack"/>
      <w:r w:rsidRPr="00C84036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5E2B1729" wp14:editId="6F001102">
            <wp:extent cx="5940425" cy="3854450"/>
            <wp:effectExtent l="0" t="0" r="3175" b="6350"/>
            <wp:docPr id="18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84036" w:rsidRPr="00D4764F" w:rsidSect="00C84036">
      <w:pgSz w:w="11906" w:h="16838"/>
      <w:pgMar w:top="851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Segoe UI">
    <w:altName w:val="Calibri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A1B39"/>
    <w:multiLevelType w:val="hybridMultilevel"/>
    <w:tmpl w:val="6EE013E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5B5AA5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7073A4"/>
    <w:multiLevelType w:val="hybridMultilevel"/>
    <w:tmpl w:val="89D8A9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7035721"/>
    <w:multiLevelType w:val="hybridMultilevel"/>
    <w:tmpl w:val="9462DF68"/>
    <w:lvl w:ilvl="0" w:tplc="30E65A58">
      <w:start w:val="1"/>
      <w:numFmt w:val="decimal"/>
      <w:lvlText w:val="%1."/>
      <w:lvlJc w:val="left"/>
      <w:pPr>
        <w:ind w:left="720" w:hanging="360"/>
      </w:pPr>
    </w:lvl>
    <w:lvl w:ilvl="1" w:tplc="5DEEF704">
      <w:start w:val="1"/>
      <w:numFmt w:val="lowerLetter"/>
      <w:lvlText w:val="%2."/>
      <w:lvlJc w:val="left"/>
      <w:pPr>
        <w:ind w:left="1440" w:hanging="360"/>
      </w:pPr>
    </w:lvl>
    <w:lvl w:ilvl="2" w:tplc="E26A9B9C">
      <w:start w:val="1"/>
      <w:numFmt w:val="lowerRoman"/>
      <w:lvlText w:val="%3."/>
      <w:lvlJc w:val="right"/>
      <w:pPr>
        <w:ind w:left="2160" w:hanging="180"/>
      </w:pPr>
    </w:lvl>
    <w:lvl w:ilvl="3" w:tplc="5F2C77D6">
      <w:start w:val="1"/>
      <w:numFmt w:val="decimal"/>
      <w:lvlText w:val="%4."/>
      <w:lvlJc w:val="left"/>
      <w:pPr>
        <w:ind w:left="2880" w:hanging="360"/>
      </w:pPr>
    </w:lvl>
    <w:lvl w:ilvl="4" w:tplc="CF8CB678">
      <w:start w:val="1"/>
      <w:numFmt w:val="lowerLetter"/>
      <w:lvlText w:val="%5."/>
      <w:lvlJc w:val="left"/>
      <w:pPr>
        <w:ind w:left="3600" w:hanging="360"/>
      </w:pPr>
    </w:lvl>
    <w:lvl w:ilvl="5" w:tplc="AA948272">
      <w:start w:val="1"/>
      <w:numFmt w:val="lowerRoman"/>
      <w:lvlText w:val="%6."/>
      <w:lvlJc w:val="right"/>
      <w:pPr>
        <w:ind w:left="4320" w:hanging="180"/>
      </w:pPr>
    </w:lvl>
    <w:lvl w:ilvl="6" w:tplc="D4462498">
      <w:start w:val="1"/>
      <w:numFmt w:val="decimal"/>
      <w:lvlText w:val="%7."/>
      <w:lvlJc w:val="left"/>
      <w:pPr>
        <w:ind w:left="5040" w:hanging="360"/>
      </w:pPr>
    </w:lvl>
    <w:lvl w:ilvl="7" w:tplc="1CE03366">
      <w:start w:val="1"/>
      <w:numFmt w:val="lowerLetter"/>
      <w:lvlText w:val="%8."/>
      <w:lvlJc w:val="left"/>
      <w:pPr>
        <w:ind w:left="5760" w:hanging="360"/>
      </w:pPr>
    </w:lvl>
    <w:lvl w:ilvl="8" w:tplc="4D5415A4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D31655C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26F030A"/>
    <w:multiLevelType w:val="hybridMultilevel"/>
    <w:tmpl w:val="81D07C5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5DEEF704">
      <w:start w:val="1"/>
      <w:numFmt w:val="lowerLetter"/>
      <w:lvlText w:val="%2."/>
      <w:lvlJc w:val="left"/>
      <w:pPr>
        <w:ind w:left="1440" w:hanging="360"/>
      </w:pPr>
    </w:lvl>
    <w:lvl w:ilvl="2" w:tplc="E26A9B9C">
      <w:start w:val="1"/>
      <w:numFmt w:val="lowerRoman"/>
      <w:lvlText w:val="%3."/>
      <w:lvlJc w:val="right"/>
      <w:pPr>
        <w:ind w:left="2160" w:hanging="180"/>
      </w:pPr>
    </w:lvl>
    <w:lvl w:ilvl="3" w:tplc="5F2C77D6">
      <w:start w:val="1"/>
      <w:numFmt w:val="decimal"/>
      <w:lvlText w:val="%4."/>
      <w:lvlJc w:val="left"/>
      <w:pPr>
        <w:ind w:left="2880" w:hanging="360"/>
      </w:pPr>
    </w:lvl>
    <w:lvl w:ilvl="4" w:tplc="CF8CB678">
      <w:start w:val="1"/>
      <w:numFmt w:val="lowerLetter"/>
      <w:lvlText w:val="%5."/>
      <w:lvlJc w:val="left"/>
      <w:pPr>
        <w:ind w:left="3600" w:hanging="360"/>
      </w:pPr>
    </w:lvl>
    <w:lvl w:ilvl="5" w:tplc="AA948272">
      <w:start w:val="1"/>
      <w:numFmt w:val="lowerRoman"/>
      <w:lvlText w:val="%6."/>
      <w:lvlJc w:val="right"/>
      <w:pPr>
        <w:ind w:left="4320" w:hanging="180"/>
      </w:pPr>
    </w:lvl>
    <w:lvl w:ilvl="6" w:tplc="D4462498">
      <w:start w:val="1"/>
      <w:numFmt w:val="decimal"/>
      <w:lvlText w:val="%7."/>
      <w:lvlJc w:val="left"/>
      <w:pPr>
        <w:ind w:left="5040" w:hanging="360"/>
      </w:pPr>
    </w:lvl>
    <w:lvl w:ilvl="7" w:tplc="1CE03366">
      <w:start w:val="1"/>
      <w:numFmt w:val="lowerLetter"/>
      <w:lvlText w:val="%8."/>
      <w:lvlJc w:val="left"/>
      <w:pPr>
        <w:ind w:left="5760" w:hanging="360"/>
      </w:pPr>
    </w:lvl>
    <w:lvl w:ilvl="8" w:tplc="4D5415A4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EF86343"/>
    <w:multiLevelType w:val="hybridMultilevel"/>
    <w:tmpl w:val="B2ACF9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29976AC"/>
    <w:multiLevelType w:val="hybridMultilevel"/>
    <w:tmpl w:val="8244F7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910006F"/>
    <w:multiLevelType w:val="hybridMultilevel"/>
    <w:tmpl w:val="3D425C04"/>
    <w:lvl w:ilvl="0" w:tplc="91748C76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E266F33"/>
    <w:multiLevelType w:val="hybridMultilevel"/>
    <w:tmpl w:val="50EA7F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</w:num>
  <w:num w:numId="3">
    <w:abstractNumId w:val="1"/>
  </w:num>
  <w:num w:numId="4">
    <w:abstractNumId w:val="9"/>
  </w:num>
  <w:num w:numId="5">
    <w:abstractNumId w:val="0"/>
  </w:num>
  <w:num w:numId="6">
    <w:abstractNumId w:val="4"/>
  </w:num>
  <w:num w:numId="7">
    <w:abstractNumId w:val="3"/>
  </w:num>
  <w:num w:numId="8">
    <w:abstractNumId w:val="5"/>
  </w:num>
  <w:num w:numId="9">
    <w:abstractNumId w:val="2"/>
  </w:num>
  <w:num w:numId="10">
    <w:abstractNumId w:val="6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42E6"/>
    <w:rsid w:val="000C00AA"/>
    <w:rsid w:val="0012591C"/>
    <w:rsid w:val="00185889"/>
    <w:rsid w:val="001C2305"/>
    <w:rsid w:val="001D13AA"/>
    <w:rsid w:val="003E0A21"/>
    <w:rsid w:val="00695583"/>
    <w:rsid w:val="00723C22"/>
    <w:rsid w:val="0079023C"/>
    <w:rsid w:val="0086473D"/>
    <w:rsid w:val="008F2F49"/>
    <w:rsid w:val="009C3637"/>
    <w:rsid w:val="009E67F8"/>
    <w:rsid w:val="00B13B45"/>
    <w:rsid w:val="00BD4AA6"/>
    <w:rsid w:val="00C84036"/>
    <w:rsid w:val="00CF42E6"/>
    <w:rsid w:val="00D4764F"/>
    <w:rsid w:val="00D77093"/>
    <w:rsid w:val="00F76DD8"/>
    <w:rsid w:val="00FD7B80"/>
    <w:rsid w:val="00FF1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7F3E8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8">
    <w:name w:val="heading 8"/>
    <w:basedOn w:val="a"/>
    <w:next w:val="a"/>
    <w:link w:val="80"/>
    <w:uiPriority w:val="9"/>
    <w:unhideWhenUsed/>
    <w:qFormat/>
    <w:rsid w:val="00D4764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0A21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1858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185889"/>
    <w:rPr>
      <w:rFonts w:ascii="Segoe UI" w:hAnsi="Segoe UI" w:cs="Segoe UI"/>
      <w:sz w:val="18"/>
      <w:szCs w:val="18"/>
    </w:rPr>
  </w:style>
  <w:style w:type="character" w:customStyle="1" w:styleId="80">
    <w:name w:val="Заголовок 8 Знак"/>
    <w:basedOn w:val="a0"/>
    <w:link w:val="8"/>
    <w:uiPriority w:val="9"/>
    <w:rsid w:val="00D4764F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paragraph" w:styleId="a6">
    <w:name w:val="Normal (Web)"/>
    <w:basedOn w:val="a"/>
    <w:uiPriority w:val="99"/>
    <w:unhideWhenUsed/>
    <w:rsid w:val="00D476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7">
    <w:name w:val="Table Grid"/>
    <w:basedOn w:val="a1"/>
    <w:uiPriority w:val="39"/>
    <w:rsid w:val="000C00AA"/>
    <w:pPr>
      <w:spacing w:after="0" w:line="240" w:lineRule="auto"/>
    </w:pPr>
    <w:rPr>
      <w:rFonts w:ascii="Calibri" w:eastAsia="Calibri" w:hAnsi="Calibri" w:cs="Calibri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4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3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3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7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3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2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3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66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3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saha/Downloads/&#1051;&#1072;&#1073;%20&#1088;&#1072;&#1073;%20&#8470;5.%20&#1071;&#1079;&#1077;&#1074;&#1072;%202&#1080;&#1089;&#1080;&#1087;-221%20(1)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Лаб раб №5. Язева 2исип-221 (1).dotx</Template>
  <TotalTime>1</TotalTime>
  <Pages>4</Pages>
  <Words>100</Words>
  <Characters>576</Characters>
  <Application>Microsoft Macintosh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2</cp:revision>
  <dcterms:created xsi:type="dcterms:W3CDTF">2023-04-09T11:50:00Z</dcterms:created>
  <dcterms:modified xsi:type="dcterms:W3CDTF">2023-04-09T11:50:00Z</dcterms:modified>
</cp:coreProperties>
</file>